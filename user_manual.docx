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9C" w:rsidRDefault="00644236" w:rsidP="00644236">
      <w:pPr>
        <w:jc w:val="center"/>
        <w:rPr>
          <w:b/>
          <w:u w:val="single"/>
        </w:rPr>
      </w:pPr>
      <w:proofErr w:type="gramStart"/>
      <w:r w:rsidRPr="00644236">
        <w:rPr>
          <w:b/>
          <w:u w:val="single"/>
        </w:rPr>
        <w:t>Breath</w:t>
      </w:r>
      <w:proofErr w:type="gramEnd"/>
      <w:r w:rsidRPr="00644236">
        <w:rPr>
          <w:b/>
          <w:u w:val="single"/>
        </w:rPr>
        <w:t xml:space="preserve"> Alcohol Indicator User Manual</w:t>
      </w:r>
    </w:p>
    <w:p w:rsidR="00644236" w:rsidRDefault="00644236" w:rsidP="00644236">
      <w:pPr>
        <w:pStyle w:val="ListParagraph"/>
        <w:numPr>
          <w:ilvl w:val="0"/>
          <w:numId w:val="1"/>
        </w:numPr>
      </w:pPr>
      <w:r>
        <w:t>Indicator should be powered by a 7 Volt – 9 Volt voltage source with the positive terminal connected to the red flying lead and the negative terminal connected to the black flying lead.</w:t>
      </w:r>
    </w:p>
    <w:p w:rsidR="00644236" w:rsidRDefault="00644236" w:rsidP="00644236">
      <w:pPr>
        <w:pStyle w:val="ListParagraph"/>
      </w:pPr>
    </w:p>
    <w:p w:rsidR="00644236" w:rsidRDefault="00644236" w:rsidP="00644236">
      <w:pPr>
        <w:pStyle w:val="ListParagraph"/>
        <w:numPr>
          <w:ilvl w:val="0"/>
          <w:numId w:val="1"/>
        </w:numPr>
      </w:pPr>
      <w:r>
        <w:t>Upon powering up the red LED should come on to indicate that th</w:t>
      </w:r>
      <w:bookmarkStart w:id="0" w:name="_GoBack"/>
      <w:bookmarkEnd w:id="0"/>
      <w:r>
        <w:t>e sensor is heating up.</w:t>
      </w:r>
    </w:p>
    <w:p w:rsidR="00644236" w:rsidRDefault="00644236" w:rsidP="00644236">
      <w:pPr>
        <w:pStyle w:val="ListParagraph"/>
      </w:pPr>
    </w:p>
    <w:p w:rsidR="00644236" w:rsidRDefault="00644236" w:rsidP="00644236">
      <w:pPr>
        <w:pStyle w:val="ListParagraph"/>
        <w:numPr>
          <w:ilvl w:val="0"/>
          <w:numId w:val="1"/>
        </w:numPr>
      </w:pPr>
      <w:r>
        <w:t>The user must then wait the pre allocated amount of time (approximately 3 minutes) until the sensor has reached the appropriate operation temperature. This will occur when the green LED turns on.</w:t>
      </w:r>
    </w:p>
    <w:p w:rsidR="00644236" w:rsidRDefault="00644236" w:rsidP="00644236">
      <w:pPr>
        <w:pStyle w:val="ListParagraph"/>
      </w:pPr>
    </w:p>
    <w:p w:rsidR="00E4675F" w:rsidRDefault="00644236" w:rsidP="00E4675F">
      <w:pPr>
        <w:pStyle w:val="ListParagraph"/>
        <w:numPr>
          <w:ilvl w:val="0"/>
          <w:numId w:val="1"/>
        </w:numPr>
      </w:pPr>
      <w:r>
        <w:t xml:space="preserve">Once the sensor is ready the user should blow directly onto on the sensor for a </w:t>
      </w:r>
      <w:r w:rsidR="00E4675F">
        <w:t>period of</w:t>
      </w:r>
      <w:r>
        <w:t xml:space="preserve"> time around 5 seconds.  As result the corresponding LEDS will light up</w:t>
      </w:r>
      <w:r w:rsidR="00E4675F">
        <w:t>;</w:t>
      </w:r>
    </w:p>
    <w:p w:rsidR="00644236" w:rsidRDefault="00644236" w:rsidP="00644236">
      <w:pPr>
        <w:pStyle w:val="ListParagraph"/>
      </w:pPr>
      <w:r>
        <w:t xml:space="preserve">Green – Low </w:t>
      </w:r>
      <w:proofErr w:type="gramStart"/>
      <w:r>
        <w:t>breath</w:t>
      </w:r>
      <w:proofErr w:type="gramEnd"/>
      <w:r>
        <w:t xml:space="preserve"> alcohol reading.</w:t>
      </w:r>
    </w:p>
    <w:p w:rsidR="00644236" w:rsidRDefault="00644236" w:rsidP="00644236">
      <w:pPr>
        <w:pStyle w:val="ListParagraph"/>
      </w:pPr>
      <w:r>
        <w:t>Yellow</w:t>
      </w:r>
      <w:r>
        <w:t xml:space="preserve"> –</w:t>
      </w:r>
      <w:r>
        <w:t xml:space="preserve"> Medium </w:t>
      </w:r>
      <w:r>
        <w:t>breath alcohol reading</w:t>
      </w:r>
      <w:r>
        <w:t>.</w:t>
      </w:r>
    </w:p>
    <w:p w:rsidR="00644236" w:rsidRDefault="00644236" w:rsidP="00644236">
      <w:pPr>
        <w:pStyle w:val="ListParagraph"/>
      </w:pPr>
      <w:r>
        <w:t>Red</w:t>
      </w:r>
      <w:r>
        <w:t xml:space="preserve"> – </w:t>
      </w:r>
      <w:r>
        <w:t>High and potentially dangerous</w:t>
      </w:r>
      <w:r>
        <w:t xml:space="preserve"> breath alcohol reading</w:t>
      </w:r>
    </w:p>
    <w:p w:rsidR="00E4675F" w:rsidRDefault="00E4675F" w:rsidP="00644236">
      <w:pPr>
        <w:pStyle w:val="ListParagraph"/>
      </w:pPr>
      <w:r>
        <w:t>Take the highest lit value of the three as your breath alcohol reading.</w:t>
      </w:r>
    </w:p>
    <w:p w:rsidR="00644236" w:rsidRDefault="00644236" w:rsidP="00644236">
      <w:pPr>
        <w:pStyle w:val="ListParagraph"/>
      </w:pPr>
    </w:p>
    <w:p w:rsidR="00644236" w:rsidRDefault="00E4675F" w:rsidP="00644236">
      <w:pPr>
        <w:pStyle w:val="ListParagraph"/>
        <w:numPr>
          <w:ilvl w:val="0"/>
          <w:numId w:val="1"/>
        </w:numPr>
      </w:pPr>
      <w:r>
        <w:t>The user should wait approximately 10 seconds after all of the alcohol LEDs have gone off before blowing on the sensor again to ensure accuracy.</w:t>
      </w:r>
    </w:p>
    <w:p w:rsidR="00E4675F" w:rsidRDefault="00E4675F" w:rsidP="00E4675F">
      <w:pPr>
        <w:pStyle w:val="ListParagraph"/>
      </w:pPr>
    </w:p>
    <w:p w:rsidR="00644236" w:rsidRPr="00644236" w:rsidRDefault="00E4675F" w:rsidP="00644236">
      <w:pPr>
        <w:jc w:val="center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CB8A0" wp14:editId="37C3C391">
                <wp:simplePos x="0" y="0"/>
                <wp:positionH relativeFrom="column">
                  <wp:posOffset>295275</wp:posOffset>
                </wp:positionH>
                <wp:positionV relativeFrom="paragraph">
                  <wp:posOffset>2157730</wp:posOffset>
                </wp:positionV>
                <wp:extent cx="1038225" cy="1076325"/>
                <wp:effectExtent l="0" t="0" r="9525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5F" w:rsidRDefault="00E4675F" w:rsidP="00E4675F">
                            <w:r>
                              <w:t>Alcohol Concentration Indicators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25pt;margin-top:169.9pt;width:81.75pt;height:8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" stroked="f">
                <v:textbox>
                  <w:txbxContent>
                    <w:p w:rsidR="00E4675F" w:rsidRDefault="00E4675F" w:rsidP="00E4675F">
                      <w:r>
                        <w:t>Alcohol Concentration Indicators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A6AF8" wp14:editId="292667D0">
                <wp:simplePos x="0" y="0"/>
                <wp:positionH relativeFrom="column">
                  <wp:posOffset>4619625</wp:posOffset>
                </wp:positionH>
                <wp:positionV relativeFrom="paragraph">
                  <wp:posOffset>1452880</wp:posOffset>
                </wp:positionV>
                <wp:extent cx="1343025" cy="304800"/>
                <wp:effectExtent l="0" t="0" r="952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5F" w:rsidRDefault="00E4675F" w:rsidP="00E4675F">
                            <w:r>
                              <w:t>Alcohol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3.75pt;margin-top:114.4pt;width:105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" stroked="f">
                <v:textbox>
                  <w:txbxContent>
                    <w:p w:rsidR="00E4675F" w:rsidRDefault="00E4675F" w:rsidP="00E4675F">
                      <w:r>
                        <w:t>Alcohol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9677C" wp14:editId="03B3E07C">
                <wp:simplePos x="0" y="0"/>
                <wp:positionH relativeFrom="column">
                  <wp:posOffset>4619625</wp:posOffset>
                </wp:positionH>
                <wp:positionV relativeFrom="paragraph">
                  <wp:posOffset>1157605</wp:posOffset>
                </wp:positionV>
                <wp:extent cx="1724025" cy="304800"/>
                <wp:effectExtent l="0" t="0" r="952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5F" w:rsidRDefault="00E4675F" w:rsidP="00E4675F">
                            <w:r>
                              <w:t>Power On/Heating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3.75pt;margin-top:91.15pt;width:135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" stroked="f">
                <v:textbox>
                  <w:txbxContent>
                    <w:p w:rsidR="00E4675F" w:rsidRDefault="00E4675F" w:rsidP="00E4675F">
                      <w:r>
                        <w:t>Power On/Heating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79FC2" wp14:editId="6D789D7B">
                <wp:simplePos x="0" y="0"/>
                <wp:positionH relativeFrom="column">
                  <wp:posOffset>295275</wp:posOffset>
                </wp:positionH>
                <wp:positionV relativeFrom="paragraph">
                  <wp:posOffset>1157605</wp:posOffset>
                </wp:positionV>
                <wp:extent cx="1343025" cy="30480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5F" w:rsidRDefault="00E4675F" w:rsidP="00E4675F">
                            <w:r>
                              <w:t>Ready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.25pt;margin-top:91.15pt;width:105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" stroked="f">
                <v:textbox>
                  <w:txbxContent>
                    <w:p w:rsidR="00E4675F" w:rsidRDefault="00E4675F" w:rsidP="00E4675F">
                      <w:r>
                        <w:t>Ready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E66E1" wp14:editId="3FFD8E7E">
                <wp:simplePos x="0" y="0"/>
                <wp:positionH relativeFrom="column">
                  <wp:posOffset>4619625</wp:posOffset>
                </wp:positionH>
                <wp:positionV relativeFrom="paragraph">
                  <wp:posOffset>909955</wp:posOffset>
                </wp:positionV>
                <wp:extent cx="1343025" cy="3048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5F" w:rsidRDefault="00E4675F" w:rsidP="00E4675F">
                            <w:r>
                              <w:t>Positive</w:t>
                            </w:r>
                            <w:r>
                              <w:t xml:space="preserve">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3.75pt;margin-top:71.65pt;width:105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" stroked="f">
                <v:textbox>
                  <w:txbxContent>
                    <w:p w:rsidR="00E4675F" w:rsidRDefault="00E4675F" w:rsidP="00E4675F">
                      <w:r>
                        <w:t>Positive</w:t>
                      </w:r>
                      <w:r>
                        <w:t xml:space="preserve"> Terminal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05FEC" wp14:editId="0F7CCD02">
                <wp:simplePos x="0" y="0"/>
                <wp:positionH relativeFrom="column">
                  <wp:posOffset>-57150</wp:posOffset>
                </wp:positionH>
                <wp:positionV relativeFrom="paragraph">
                  <wp:posOffset>909955</wp:posOffset>
                </wp:positionV>
                <wp:extent cx="1343025" cy="3048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5F" w:rsidRDefault="00E4675F">
                            <w:r>
                              <w:t>Negative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.5pt;margin-top:71.65pt;width:105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" stroked="f">
                <v:textbox>
                  <w:txbxContent>
                    <w:p w:rsidR="00E4675F" w:rsidRDefault="00E4675F">
                      <w:r>
                        <w:t>Negative Terminal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18B56" wp14:editId="1EDB3245">
                <wp:simplePos x="0" y="0"/>
                <wp:positionH relativeFrom="column">
                  <wp:posOffset>3552825</wp:posOffset>
                </wp:positionH>
                <wp:positionV relativeFrom="paragraph">
                  <wp:posOffset>1567180</wp:posOffset>
                </wp:positionV>
                <wp:extent cx="118110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9.75pt;margin-top:123.4pt;width:93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4343E" wp14:editId="39F50AB0">
                <wp:simplePos x="0" y="0"/>
                <wp:positionH relativeFrom="column">
                  <wp:posOffset>3419475</wp:posOffset>
                </wp:positionH>
                <wp:positionV relativeFrom="paragraph">
                  <wp:posOffset>1271905</wp:posOffset>
                </wp:positionV>
                <wp:extent cx="1314450" cy="9525"/>
                <wp:effectExtent l="38100" t="76200" r="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69.25pt;margin-top:100.15pt;width:103.5pt;height: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7C574" wp14:editId="274E9981">
                <wp:simplePos x="0" y="0"/>
                <wp:positionH relativeFrom="column">
                  <wp:posOffset>1285875</wp:posOffset>
                </wp:positionH>
                <wp:positionV relativeFrom="paragraph">
                  <wp:posOffset>1262380</wp:posOffset>
                </wp:positionV>
                <wp:extent cx="17240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01.25pt;margin-top:99.4pt;width:135.7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3C3B5" wp14:editId="4757A210">
                <wp:simplePos x="0" y="0"/>
                <wp:positionH relativeFrom="column">
                  <wp:posOffset>1285875</wp:posOffset>
                </wp:positionH>
                <wp:positionV relativeFrom="paragraph">
                  <wp:posOffset>2433955</wp:posOffset>
                </wp:positionV>
                <wp:extent cx="14668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01.25pt;margin-top:191.65pt;width:115.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11935" wp14:editId="4760AE1E">
                <wp:simplePos x="0" y="0"/>
                <wp:positionH relativeFrom="column">
                  <wp:posOffset>1285875</wp:posOffset>
                </wp:positionH>
                <wp:positionV relativeFrom="paragraph">
                  <wp:posOffset>1033780</wp:posOffset>
                </wp:positionV>
                <wp:extent cx="20002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101.25pt;margin-top:81.4pt;width:157.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OxzwEAAPEDAAAOAAAAZHJzL2Uyb0RvYy54bWysU9uO0zAQfUfiHyy/06TVglD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480A6" wp14:editId="3EC852A5">
                <wp:simplePos x="0" y="0"/>
                <wp:positionH relativeFrom="column">
                  <wp:posOffset>3648075</wp:posOffset>
                </wp:positionH>
                <wp:positionV relativeFrom="paragraph">
                  <wp:posOffset>1043305</wp:posOffset>
                </wp:positionV>
                <wp:extent cx="108585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87.25pt;margin-top:82.15pt;width:85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 w:rsidR="00644236">
        <w:rPr>
          <w:noProof/>
          <w:lang w:val="en-NZ" w:eastAsia="en-NZ"/>
        </w:rPr>
        <w:drawing>
          <wp:inline distT="0" distB="0" distL="0" distR="0" wp14:anchorId="261764D3" wp14:editId="6A83C72B">
            <wp:extent cx="2671763" cy="3562350"/>
            <wp:effectExtent l="0" t="0" r="0" b="0"/>
            <wp:docPr id="1" name="Picture 1" descr="\\Maxwell.elec.canterbury.ac.nz\mlk28$\My 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xwell.elec.canterbury.ac.nz\mlk28$\My Desktop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47" cy="356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236" w:rsidRPr="0064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41F41"/>
    <w:multiLevelType w:val="hybridMultilevel"/>
    <w:tmpl w:val="28C208E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36"/>
    <w:rsid w:val="003D409C"/>
    <w:rsid w:val="003E04DF"/>
    <w:rsid w:val="00644236"/>
    <w:rsid w:val="008943FD"/>
    <w:rsid w:val="00B3178E"/>
    <w:rsid w:val="00E4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7DF48C5B</Template>
  <TotalTime>73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mlk28</dc:creator>
  <cp:lastModifiedBy>mlk28</cp:lastModifiedBy>
  <cp:revision>1</cp:revision>
  <cp:lastPrinted>2012-05-25T02:31:00Z</cp:lastPrinted>
  <dcterms:created xsi:type="dcterms:W3CDTF">2012-05-25T02:13:00Z</dcterms:created>
  <dcterms:modified xsi:type="dcterms:W3CDTF">2012-05-25T03:32:00Z</dcterms:modified>
</cp:coreProperties>
</file>